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48"/>
        <w:gridCol w:w="4992"/>
      </w:tblGrid>
      <w:tr w:rsidR="000930DE" w14:paraId="78F37389" w14:textId="77777777" w:rsidTr="4A915CF2">
        <w:trPr>
          <w:trHeight w:val="1224"/>
        </w:trPr>
        <w:tc>
          <w:tcPr>
            <w:tcW w:w="50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23107A68" w14:textId="79F27A46" w:rsidR="000930DE" w:rsidRPr="00CC2921" w:rsidRDefault="00A4338C" w:rsidP="00CC2921">
            <w:pPr>
              <w:pStyle w:val="Title"/>
            </w:pPr>
            <w:r>
              <w:t>ABraar</w:t>
            </w:r>
          </w:p>
          <w:p w14:paraId="4A34ACDD" w14:textId="3B3097B3" w:rsidR="000930DE" w:rsidRPr="00CC2921" w:rsidRDefault="00A4338C" w:rsidP="00CC2921">
            <w:pPr>
              <w:pStyle w:val="Subtitle"/>
            </w:pPr>
            <w:r>
              <w:t>Ahmed</w:t>
            </w:r>
          </w:p>
        </w:tc>
        <w:tc>
          <w:tcPr>
            <w:tcW w:w="4992" w:type="dxa"/>
            <w:tcBorders>
              <w:bottom w:val="single" w:sz="24" w:space="0" w:color="ACA8AA" w:themeColor="accent4"/>
            </w:tcBorders>
            <w:vAlign w:val="bottom"/>
          </w:tcPr>
          <w:p w14:paraId="61D88641" w14:textId="629231CC" w:rsidR="00CC2921" w:rsidRPr="00CC2921" w:rsidRDefault="00345244" w:rsidP="00345244">
            <w:pPr>
              <w:pStyle w:val="ContactInfo"/>
            </w:pPr>
            <w:r>
              <w:t xml:space="preserve"> </w:t>
            </w:r>
            <w:hyperlink r:id="rId10" w:history="1">
              <w:r w:rsidR="00A4338C" w:rsidRPr="00A4338C">
                <w:rPr>
                  <w:rStyle w:val="Hyperlink"/>
                </w:rPr>
                <w:t>Linke</w:t>
              </w:r>
              <w:r w:rsidR="00A4338C" w:rsidRPr="00A4338C">
                <w:rPr>
                  <w:rStyle w:val="Hyperlink"/>
                </w:rPr>
                <w:t>d</w:t>
              </w:r>
              <w:r w:rsidR="00A4338C" w:rsidRPr="00A4338C">
                <w:rPr>
                  <w:rStyle w:val="Hyperlink"/>
                </w:rPr>
                <w:t>In</w:t>
              </w:r>
            </w:hyperlink>
            <w:r w:rsidR="00CC2921" w:rsidRPr="00CC2921">
              <w:t xml:space="preserve"> |</w:t>
            </w:r>
            <w:r>
              <w:t xml:space="preserve"> GitHub |</w:t>
            </w:r>
            <w:r w:rsidR="00CC2921" w:rsidRPr="00CC2921">
              <w:t xml:space="preserve"> </w:t>
            </w:r>
            <w:hyperlink r:id="rId11" w:history="1">
              <w:r w:rsidR="00A4338C" w:rsidRPr="00A4338C">
                <w:rPr>
                  <w:rStyle w:val="Hyperlink"/>
                </w:rPr>
                <w:t>Por</w:t>
              </w:r>
              <w:r w:rsidR="00A4338C" w:rsidRPr="00A4338C">
                <w:rPr>
                  <w:rStyle w:val="Hyperlink"/>
                </w:rPr>
                <w:t>t</w:t>
              </w:r>
              <w:r w:rsidR="00A4338C" w:rsidRPr="00A4338C">
                <w:rPr>
                  <w:rStyle w:val="Hyperlink"/>
                </w:rPr>
                <w:t>folio</w:t>
              </w:r>
            </w:hyperlink>
            <w:r w:rsidR="00CC2921" w:rsidRPr="00CC2921">
              <w:t xml:space="preserve"> </w:t>
            </w:r>
          </w:p>
          <w:p w14:paraId="4AA36200" w14:textId="3E99CCBA" w:rsidR="000930DE" w:rsidRPr="00EA604D" w:rsidRDefault="00A4338C" w:rsidP="00CC2921">
            <w:pPr>
              <w:pStyle w:val="ContactInfo"/>
            </w:pPr>
            <w:r>
              <w:t>780-242-3570</w:t>
            </w:r>
            <w:r w:rsidR="00CC2921" w:rsidRPr="00CC2921">
              <w:t xml:space="preserve"> | </w:t>
            </w:r>
            <w:r>
              <w:t>abeahmed118@gmail</w:t>
            </w:r>
            <w:r w:rsidR="00CC2921" w:rsidRPr="00CC2921">
              <w:t>.com</w:t>
            </w:r>
            <w:r w:rsidR="45D9D68E">
              <w:t xml:space="preserve"> </w:t>
            </w:r>
          </w:p>
        </w:tc>
      </w:tr>
      <w:tr w:rsidR="000930DE" w14:paraId="70CF9444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EA4514C" w14:textId="191A8E8C" w:rsidR="000930DE" w:rsidRDefault="00A4338C" w:rsidP="00CC2921">
            <w:r w:rsidRPr="009B4533">
              <w:rPr>
                <w:rFonts w:cs="Arial"/>
                <w:color w:val="07142B"/>
                <w:szCs w:val="20"/>
                <w:shd w:val="clear" w:color="auto" w:fill="FFFFFF"/>
              </w:rPr>
              <w:t>Diligent and adaptable software developer with a diverse skill set encompassing multiple programming languages</w:t>
            </w:r>
            <w:r>
              <w:rPr>
                <w:rFonts w:cs="Arial"/>
                <w:color w:val="07142B"/>
                <w:szCs w:val="20"/>
                <w:shd w:val="clear" w:color="auto" w:fill="FFFFFF"/>
              </w:rPr>
              <w:t xml:space="preserve"> and frameworks</w:t>
            </w:r>
            <w:r w:rsidRPr="009B4533">
              <w:rPr>
                <w:rFonts w:cs="Arial"/>
                <w:color w:val="07142B"/>
                <w:szCs w:val="20"/>
                <w:shd w:val="clear" w:color="auto" w:fill="FFFFFF"/>
              </w:rPr>
              <w:t xml:space="preserve"> gained through both individual and collaborative projects. Committed to continuous learning to stay abreast of evolving technologies, I am recognized for my strong teamwork, reliability, and ability to consistently deliver high-quality solutions within specified timelines</w:t>
            </w:r>
            <w:r>
              <w:rPr>
                <w:rFonts w:cs="Arial"/>
                <w:color w:val="07142B"/>
                <w:szCs w:val="20"/>
                <w:shd w:val="clear" w:color="auto" w:fill="FFFFFF"/>
              </w:rPr>
              <w:t>.</w:t>
            </w:r>
          </w:p>
        </w:tc>
      </w:tr>
      <w:tr w:rsidR="000930DE" w14:paraId="3B7B2A65" w14:textId="77777777" w:rsidTr="4A915CF2">
        <w:trPr>
          <w:trHeight w:val="279"/>
        </w:trPr>
        <w:tc>
          <w:tcPr>
            <w:tcW w:w="50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95DFE59" w14:textId="58B0AE58" w:rsidR="00A4338C" w:rsidRPr="00A4338C" w:rsidRDefault="00A4338C" w:rsidP="00A4338C">
            <w:pPr>
              <w:pStyle w:val="Heading1"/>
            </w:pPr>
            <w:r w:rsidRPr="00A4338C">
              <w:t>E</w:t>
            </w:r>
            <w:r w:rsidR="006220BD">
              <w:t>xperience</w:t>
            </w:r>
          </w:p>
          <w:p w14:paraId="0F432518" w14:textId="26BADA86" w:rsidR="00A4338C" w:rsidRDefault="00A4338C" w:rsidP="00A4338C">
            <w:pPr>
              <w:pStyle w:val="Heading2"/>
            </w:pPr>
            <w:r>
              <w:t>Junior software developer</w:t>
            </w:r>
          </w:p>
          <w:p w14:paraId="1DF2BE19" w14:textId="68B06A7B" w:rsidR="00A4338C" w:rsidRDefault="00A4338C" w:rsidP="00A4338C">
            <w:pPr>
              <w:pStyle w:val="Heading3"/>
            </w:pPr>
            <w:r>
              <w:t>RAMP InterActive | Edmonton, A</w:t>
            </w:r>
            <w:r>
              <w:t>lberta</w:t>
            </w:r>
            <w:r>
              <w:t>, Canada</w:t>
            </w:r>
          </w:p>
          <w:p w14:paraId="0473774A" w14:textId="77777777" w:rsidR="00A4338C" w:rsidRDefault="00A4338C" w:rsidP="00A4338C">
            <w:pPr>
              <w:pStyle w:val="Heading4"/>
            </w:pPr>
            <w:r>
              <w:t>May 2023 – present</w:t>
            </w:r>
          </w:p>
          <w:p w14:paraId="67E1D90A" w14:textId="717D8398" w:rsidR="00A4338C" w:rsidRPr="009B4533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 w:rsidRPr="008B0C99">
              <w:rPr>
                <w:rFonts w:asciiTheme="minorHAnsi" w:hAnsiTheme="minorHAnsi" w:cs="Arial"/>
                <w:color w:val="07142B"/>
                <w:sz w:val="20"/>
                <w:szCs w:val="20"/>
              </w:rPr>
              <w:t>-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Architected, maintained, and debugged a Software as a Service (SaaS) solution, serving a client base exceeding 1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>0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000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clients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, utilizing 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ASP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.NET </w:t>
            </w: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>Web Forms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and </w:t>
            </w:r>
            <w:r w:rsidRPr="009B4533">
              <w:rPr>
                <w:rStyle w:val="badword"/>
                <w:rFonts w:asciiTheme="minorHAnsi" w:hAnsiTheme="minorHAnsi" w:cs="Arial"/>
                <w:color w:val="07142B"/>
                <w:sz w:val="20"/>
                <w:szCs w:val="20"/>
              </w:rPr>
              <w:t>Blazor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in C#. Employed front-end technologies, including HTML, CSS, and JavaScript, to enhance web development efficiency.</w:t>
            </w:r>
          </w:p>
          <w:p w14:paraId="5E503C08" w14:textId="7777777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Oversaw the design and management of SQL databases, implementing optimized stored procedures for streamlined customer data storage and retrieval processes, resulting in a 20% improvement in database query performance.</w:t>
            </w:r>
          </w:p>
          <w:p w14:paraId="073E3EC9" w14:textId="40A1B64E" w:rsidR="000930DE" w:rsidRP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Collaborated seamlessly within a team environment, ensuring regular communication and coordination. Leveraged Azure DevOps</w:t>
            </w:r>
            <w:r w:rsidR="006220BD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and Zoho using SCRUM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 to enhance productivity in a hybrid work setting.</w:t>
            </w:r>
          </w:p>
        </w:tc>
        <w:tc>
          <w:tcPr>
            <w:tcW w:w="49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33EE41E" w14:textId="77777777" w:rsidR="00A4338C" w:rsidRPr="00A4338C" w:rsidRDefault="00A4338C" w:rsidP="00CC2921">
            <w:pPr>
              <w:pStyle w:val="Heading2"/>
              <w:rPr>
                <w:sz w:val="16"/>
                <w:szCs w:val="16"/>
              </w:rPr>
            </w:pPr>
          </w:p>
          <w:p w14:paraId="79FB6215" w14:textId="0950898E" w:rsidR="00CC2921" w:rsidRDefault="00A4338C" w:rsidP="00CC2921">
            <w:pPr>
              <w:pStyle w:val="Heading2"/>
            </w:pPr>
            <w:r>
              <w:t>software Developer</w:t>
            </w:r>
          </w:p>
          <w:p w14:paraId="3BEEC141" w14:textId="1F9D4030" w:rsidR="00CC2921" w:rsidRDefault="00A4338C" w:rsidP="00CC2921">
            <w:pPr>
              <w:pStyle w:val="Heading3"/>
            </w:pPr>
            <w:r>
              <w:t>BI Tech Solutions</w:t>
            </w:r>
            <w:r w:rsidR="00CC2921">
              <w:t xml:space="preserve"> | </w:t>
            </w:r>
            <w:r>
              <w:t>Gainesville, Virgina, USA</w:t>
            </w:r>
          </w:p>
          <w:p w14:paraId="5178BDBE" w14:textId="2D9E3EEE" w:rsidR="00CC2921" w:rsidRDefault="00A4338C" w:rsidP="00CC2921">
            <w:pPr>
              <w:pStyle w:val="Heading4"/>
            </w:pPr>
            <w:r>
              <w:t>Jan 2022</w:t>
            </w:r>
            <w:r w:rsidR="00CC2921">
              <w:t xml:space="preserve"> – </w:t>
            </w:r>
            <w:r>
              <w:t>Apr 2023</w:t>
            </w:r>
          </w:p>
          <w:p w14:paraId="437847BC" w14:textId="0315FCF2" w:rsidR="00A4338C" w:rsidRPr="009B4533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Engineered software solutions for diverse clients utilizing React Native, C#, and .NET Core, resulting in a 25% increase in overall project efficiency.</w:t>
            </w:r>
          </w:p>
          <w:p w14:paraId="7864C538" w14:textId="7777777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Applied front-end languages, including HTML, CSS, and JavaScript, to craft visually appealing and responsive web pages, achieving a consistent Lighthouse score of 95-97.</w:t>
            </w:r>
          </w:p>
          <w:p w14:paraId="050864F8" w14:textId="11DD93B7" w:rsidR="00A4338C" w:rsidRDefault="00A4338C" w:rsidP="00A4338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Theme="minorHAnsi" w:hAnsiTheme="minorHAnsi" w:cs="Arial"/>
                <w:color w:val="07142B"/>
                <w:sz w:val="20"/>
                <w:szCs w:val="20"/>
              </w:rPr>
            </w:pPr>
            <w:r>
              <w:rPr>
                <w:rFonts w:asciiTheme="minorHAnsi" w:hAnsiTheme="minorHAnsi" w:cs="Arial"/>
                <w:color w:val="07142B"/>
                <w:sz w:val="20"/>
                <w:szCs w:val="20"/>
              </w:rPr>
              <w:t xml:space="preserve">- </w:t>
            </w:r>
            <w:r w:rsidRPr="009B4533">
              <w:rPr>
                <w:rFonts w:asciiTheme="minorHAnsi" w:hAnsiTheme="minorHAnsi" w:cs="Arial"/>
                <w:color w:val="07142B"/>
                <w:sz w:val="20"/>
                <w:szCs w:val="20"/>
              </w:rPr>
              <w:t>Demonstrated exemplary communication skills and maintained a disciplined and productive work routine in a fully remote work environment. Achieved 95% adherence to project deadlines and fostered efficient team collaboration, contributing to a seamless workflow and project delivery.</w:t>
            </w:r>
          </w:p>
          <w:p w14:paraId="201407C7" w14:textId="5F6FEC22" w:rsidR="000930DE" w:rsidRPr="00CE3B09" w:rsidRDefault="000930DE" w:rsidP="00CC2921"/>
        </w:tc>
      </w:tr>
      <w:tr w:rsidR="000930DE" w14:paraId="324C964C" w14:textId="77777777" w:rsidTr="4A915CF2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F163B01" w14:textId="77777777" w:rsidR="00CC2921" w:rsidRDefault="00CC2921" w:rsidP="00CC2921">
            <w:pPr>
              <w:pStyle w:val="Heading1"/>
            </w:pPr>
            <w:r>
              <w:t>Education</w:t>
            </w:r>
          </w:p>
          <w:p w14:paraId="12E29F29" w14:textId="09E4694F" w:rsidR="00CC2921" w:rsidRDefault="006220BD" w:rsidP="00CC2921">
            <w:pPr>
              <w:pStyle w:val="Heading2"/>
            </w:pPr>
            <w:r>
              <w:t>diploma in Computer software development, digital media &amp; it</w:t>
            </w:r>
          </w:p>
          <w:p w14:paraId="7A8125B7" w14:textId="3D3031FB" w:rsidR="006220BD" w:rsidRDefault="006220BD" w:rsidP="006220BD">
            <w:pPr>
              <w:pStyle w:val="Heading3"/>
            </w:pPr>
            <w:r>
              <w:t>Northern Alberta Institute of Technology (NAIT)</w:t>
            </w:r>
          </w:p>
          <w:p w14:paraId="1116E93F" w14:textId="28FF011F" w:rsidR="006220BD" w:rsidRPr="006220BD" w:rsidRDefault="006220BD" w:rsidP="006220BD">
            <w:pPr>
              <w:pStyle w:val="Heading3"/>
              <w:numPr>
                <w:ilvl w:val="0"/>
                <w:numId w:val="6"/>
              </w:numPr>
            </w:pPr>
            <w:r w:rsidRPr="008B0C99">
              <w:rPr>
                <w:color w:val="auto"/>
                <w:szCs w:val="20"/>
              </w:rPr>
              <w:t xml:space="preserve">Awarded with the Deans </w:t>
            </w:r>
            <w:r w:rsidRPr="008B0C99">
              <w:rPr>
                <w:color w:val="auto"/>
                <w:szCs w:val="20"/>
              </w:rPr>
              <w:t>Honor</w:t>
            </w:r>
            <w:r w:rsidRPr="008B0C99">
              <w:rPr>
                <w:color w:val="auto"/>
                <w:szCs w:val="20"/>
              </w:rPr>
              <w:t xml:space="preserve"> Roll for achieving a 4.0 GPA</w:t>
            </w:r>
          </w:p>
          <w:p w14:paraId="72473F19" w14:textId="1B675665" w:rsidR="000930DE" w:rsidRDefault="006220BD" w:rsidP="006220BD">
            <w:pPr>
              <w:pStyle w:val="ListBullet"/>
              <w:numPr>
                <w:ilvl w:val="0"/>
                <w:numId w:val="6"/>
              </w:numPr>
            </w:pPr>
            <w:r w:rsidRPr="008B0C99">
              <w:rPr>
                <w:color w:val="auto"/>
                <w:szCs w:val="20"/>
              </w:rPr>
              <w:t>Trained in full-stack and app development, web design, project management, and communication</w:t>
            </w:r>
          </w:p>
        </w:tc>
      </w:tr>
      <w:tr w:rsidR="004D4E50" w14:paraId="7D478E8D" w14:textId="77777777" w:rsidTr="00435953">
        <w:trPr>
          <w:trHeight w:val="14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3F2EB0F5" w14:textId="77777777" w:rsidR="004D4E50" w:rsidRPr="00A30F99" w:rsidRDefault="00CC2921" w:rsidP="00CC2921">
            <w:pPr>
              <w:pStyle w:val="Heading1"/>
            </w:pPr>
            <w:r w:rsidRPr="00CC2921">
              <w:t>Skills</w:t>
            </w:r>
          </w:p>
        </w:tc>
      </w:tr>
      <w:tr w:rsidR="004D4E50" w14:paraId="262B46F6" w14:textId="77777777" w:rsidTr="4A915CF2">
        <w:trPr>
          <w:trHeight w:val="3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3D34B879" w14:textId="1A965063" w:rsidR="00CC2921" w:rsidRPr="00CC2921" w:rsidRDefault="006220BD" w:rsidP="00CC2921">
            <w:pPr>
              <w:pStyle w:val="ListBullet"/>
            </w:pPr>
            <w:r>
              <w:t>API Integration</w:t>
            </w:r>
          </w:p>
          <w:p w14:paraId="2A95E089" w14:textId="2FE820A0" w:rsidR="00CC2921" w:rsidRPr="00CC2921" w:rsidRDefault="006220BD" w:rsidP="00CC2921">
            <w:pPr>
              <w:pStyle w:val="ListBullet"/>
            </w:pPr>
            <w:r>
              <w:t>SQL/MySQL</w:t>
            </w:r>
          </w:p>
          <w:p w14:paraId="1A7F5C73" w14:textId="77777777" w:rsidR="004D4E50" w:rsidRDefault="006220BD" w:rsidP="00CC2921">
            <w:pPr>
              <w:pStyle w:val="ListBullet"/>
            </w:pPr>
            <w:r>
              <w:t>HTML/CSS/JavaScript</w:t>
            </w:r>
          </w:p>
          <w:p w14:paraId="0F8D9AFE" w14:textId="77777777" w:rsidR="006220BD" w:rsidRDefault="006220BD" w:rsidP="00CC2921">
            <w:pPr>
              <w:pStyle w:val="ListBullet"/>
            </w:pPr>
            <w:r>
              <w:t>DevOps/Git</w:t>
            </w:r>
          </w:p>
          <w:p w14:paraId="5C9CFC46" w14:textId="77777777" w:rsidR="006220BD" w:rsidRDefault="006220BD" w:rsidP="00CC2921">
            <w:pPr>
              <w:pStyle w:val="ListBullet"/>
            </w:pPr>
            <w:r>
              <w:t>Project Management</w:t>
            </w:r>
          </w:p>
          <w:p w14:paraId="52D3B4CC" w14:textId="054923D1" w:rsidR="006220BD" w:rsidRPr="00CC2921" w:rsidRDefault="006220BD" w:rsidP="00CC2921">
            <w:pPr>
              <w:pStyle w:val="ListBullet"/>
            </w:pPr>
            <w:r>
              <w:t>Microsoft Office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1ECBC576" w14:textId="67021D72" w:rsidR="00CC2921" w:rsidRPr="00CC2921" w:rsidRDefault="006220BD" w:rsidP="00CC2921">
            <w:pPr>
              <w:pStyle w:val="ListBullet"/>
            </w:pPr>
            <w:r>
              <w:t>C#/.NET/Blazor</w:t>
            </w:r>
          </w:p>
          <w:p w14:paraId="0A63010F" w14:textId="67D5903D" w:rsidR="00CC2921" w:rsidRPr="00CC2921" w:rsidRDefault="006220BD" w:rsidP="00CC2921">
            <w:pPr>
              <w:pStyle w:val="ListBullet"/>
            </w:pPr>
            <w:r>
              <w:t>React.js/Next.js</w:t>
            </w:r>
            <w:r w:rsidR="00CC2921" w:rsidRPr="00CC2921">
              <w:t xml:space="preserve"> </w:t>
            </w:r>
          </w:p>
          <w:p w14:paraId="3107EA9A" w14:textId="77777777" w:rsidR="004D4E50" w:rsidRDefault="006220BD" w:rsidP="00CC2921">
            <w:pPr>
              <w:pStyle w:val="ListBullet"/>
            </w:pPr>
            <w:r>
              <w:t>Amazon Web Services (AWS)</w:t>
            </w:r>
          </w:p>
          <w:p w14:paraId="18E26D86" w14:textId="77777777" w:rsidR="006220BD" w:rsidRDefault="006220BD" w:rsidP="00CC2921">
            <w:pPr>
              <w:pStyle w:val="ListBullet"/>
            </w:pPr>
            <w:r>
              <w:t>Artificial Intelligence (AI)</w:t>
            </w:r>
          </w:p>
          <w:p w14:paraId="0ADEDDB9" w14:textId="77777777" w:rsidR="006220BD" w:rsidRDefault="006220BD" w:rsidP="00CC2921">
            <w:pPr>
              <w:pStyle w:val="ListBullet"/>
            </w:pPr>
            <w:r>
              <w:t>Quality Assurance</w:t>
            </w:r>
          </w:p>
          <w:p w14:paraId="132C50FA" w14:textId="1A490016" w:rsidR="006220BD" w:rsidRPr="00CC2921" w:rsidRDefault="006220BD" w:rsidP="00CC2921">
            <w:pPr>
              <w:pStyle w:val="ListBullet"/>
            </w:pPr>
            <w:r>
              <w:t>Team Collaboration</w:t>
            </w:r>
          </w:p>
        </w:tc>
      </w:tr>
    </w:tbl>
    <w:p w14:paraId="654E116C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4F235" w14:textId="77777777" w:rsidR="00957958" w:rsidRDefault="00957958" w:rsidP="001D4099">
      <w:pPr>
        <w:spacing w:line="240" w:lineRule="auto"/>
      </w:pPr>
      <w:r>
        <w:separator/>
      </w:r>
    </w:p>
  </w:endnote>
  <w:endnote w:type="continuationSeparator" w:id="0">
    <w:p w14:paraId="3E29115B" w14:textId="77777777" w:rsidR="00957958" w:rsidRDefault="00957958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32E7E" w14:textId="77777777" w:rsidR="00957958" w:rsidRDefault="00957958" w:rsidP="001D4099">
      <w:pPr>
        <w:spacing w:line="240" w:lineRule="auto"/>
      </w:pPr>
      <w:r>
        <w:separator/>
      </w:r>
    </w:p>
  </w:footnote>
  <w:footnote w:type="continuationSeparator" w:id="0">
    <w:p w14:paraId="56C0F4E5" w14:textId="77777777" w:rsidR="00957958" w:rsidRDefault="00957958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CE340F"/>
    <w:multiLevelType w:val="hybridMultilevel"/>
    <w:tmpl w:val="263413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2"/>
  </w:num>
  <w:num w:numId="2" w16cid:durableId="1475752314">
    <w:abstractNumId w:val="4"/>
  </w:num>
  <w:num w:numId="3" w16cid:durableId="1017973236">
    <w:abstractNumId w:val="3"/>
  </w:num>
  <w:num w:numId="4" w16cid:durableId="1178231001">
    <w:abstractNumId w:val="0"/>
  </w:num>
  <w:num w:numId="5" w16cid:durableId="754008821">
    <w:abstractNumId w:val="1"/>
  </w:num>
  <w:num w:numId="6" w16cid:durableId="191038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8C"/>
    <w:rsid w:val="000524A9"/>
    <w:rsid w:val="000728A9"/>
    <w:rsid w:val="000761F2"/>
    <w:rsid w:val="000930DE"/>
    <w:rsid w:val="00094536"/>
    <w:rsid w:val="000E1FE9"/>
    <w:rsid w:val="00180710"/>
    <w:rsid w:val="001D4099"/>
    <w:rsid w:val="001D7755"/>
    <w:rsid w:val="001E347C"/>
    <w:rsid w:val="002203E2"/>
    <w:rsid w:val="00222532"/>
    <w:rsid w:val="00285F5A"/>
    <w:rsid w:val="002C06D6"/>
    <w:rsid w:val="002F5D6D"/>
    <w:rsid w:val="0030456C"/>
    <w:rsid w:val="00345244"/>
    <w:rsid w:val="00380BB0"/>
    <w:rsid w:val="00382EA8"/>
    <w:rsid w:val="003F1B98"/>
    <w:rsid w:val="004303D4"/>
    <w:rsid w:val="00431E72"/>
    <w:rsid w:val="00435953"/>
    <w:rsid w:val="00437E49"/>
    <w:rsid w:val="004A0E63"/>
    <w:rsid w:val="004D2889"/>
    <w:rsid w:val="004D4E50"/>
    <w:rsid w:val="004F1D64"/>
    <w:rsid w:val="00510684"/>
    <w:rsid w:val="005937B7"/>
    <w:rsid w:val="005F56A3"/>
    <w:rsid w:val="00615397"/>
    <w:rsid w:val="006220BD"/>
    <w:rsid w:val="0062563D"/>
    <w:rsid w:val="00643E15"/>
    <w:rsid w:val="0066603F"/>
    <w:rsid w:val="006D15E3"/>
    <w:rsid w:val="006F747B"/>
    <w:rsid w:val="00780B8E"/>
    <w:rsid w:val="007A6961"/>
    <w:rsid w:val="007A6F7A"/>
    <w:rsid w:val="007B4E11"/>
    <w:rsid w:val="007E2006"/>
    <w:rsid w:val="007E3DA2"/>
    <w:rsid w:val="00823601"/>
    <w:rsid w:val="00867C58"/>
    <w:rsid w:val="00884806"/>
    <w:rsid w:val="00886679"/>
    <w:rsid w:val="008B4069"/>
    <w:rsid w:val="008D169E"/>
    <w:rsid w:val="00957958"/>
    <w:rsid w:val="00975E79"/>
    <w:rsid w:val="009D1FF3"/>
    <w:rsid w:val="00A30F99"/>
    <w:rsid w:val="00A40DEC"/>
    <w:rsid w:val="00A4338C"/>
    <w:rsid w:val="00A64FA3"/>
    <w:rsid w:val="00A66AFF"/>
    <w:rsid w:val="00AD79E9"/>
    <w:rsid w:val="00B161C5"/>
    <w:rsid w:val="00B24E0D"/>
    <w:rsid w:val="00C35EF0"/>
    <w:rsid w:val="00CC0FFE"/>
    <w:rsid w:val="00CC2921"/>
    <w:rsid w:val="00CE3B09"/>
    <w:rsid w:val="00D86211"/>
    <w:rsid w:val="00D92978"/>
    <w:rsid w:val="00EA604D"/>
    <w:rsid w:val="00EB5966"/>
    <w:rsid w:val="00EE5D12"/>
    <w:rsid w:val="00F255EB"/>
    <w:rsid w:val="00F42731"/>
    <w:rsid w:val="00F55940"/>
    <w:rsid w:val="00F62BAE"/>
    <w:rsid w:val="00F92CA8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30C20"/>
  <w15:chartTrackingRefBased/>
  <w15:docId w15:val="{EEEA436B-F1B1-4FD7-8AF0-A2FA225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4338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rsid w:val="00A43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4338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38C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3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38C"/>
    <w:rPr>
      <w:b/>
      <w:b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A4338C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A43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customStyle="1" w:styleId="badword">
    <w:name w:val="badword"/>
    <w:basedOn w:val="DefaultParagraphFont"/>
    <w:rsid w:val="00A43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braarsportfolio.netlify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abraar-ahmed-a4189826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aa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22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</dc:creator>
  <cp:keywords/>
  <dc:description/>
  <cp:lastModifiedBy>Abraar Ahmed</cp:lastModifiedBy>
  <cp:revision>5</cp:revision>
  <dcterms:created xsi:type="dcterms:W3CDTF">2024-11-18T21:40:00Z</dcterms:created>
  <dcterms:modified xsi:type="dcterms:W3CDTF">2024-11-18T22:05:00Z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