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8659" w14:textId="77777777" w:rsidR="00457ADE" w:rsidRDefault="00C90004" w:rsidP="00B86C53">
      <w:pPr>
        <w:rPr>
          <w:color w:val="auto"/>
        </w:rPr>
      </w:pPr>
      <w:r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5439F6DE" wp14:editId="104CF796">
                <wp:simplePos x="0" y="0"/>
                <wp:positionH relativeFrom="page">
                  <wp:align>left</wp:align>
                </wp:positionH>
                <wp:positionV relativeFrom="paragraph">
                  <wp:posOffset>-567055</wp:posOffset>
                </wp:positionV>
                <wp:extent cx="2816225" cy="10210800"/>
                <wp:effectExtent l="0" t="0" r="3175" b="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225" cy="10210800"/>
                        </a:xfrm>
                        <a:prstGeom prst="rect">
                          <a:avLst/>
                        </a:prstGeom>
                        <a:solidFill>
                          <a:srgbClr val="9AAF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EC252" id="Rectangle 1" o:spid="_x0000_s1026" alt="&quot;&quot;" style="position:absolute;margin-left:0;margin-top:-44.65pt;width:221.75pt;height:804pt;z-index:-25165721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" fillcolor="#9aaffc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5131" w:type="pct"/>
        <w:tblInd w:w="-28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827"/>
        <w:gridCol w:w="885"/>
        <w:gridCol w:w="2681"/>
        <w:gridCol w:w="3690"/>
      </w:tblGrid>
      <w:tr w:rsidR="00CF2BE7" w:rsidRPr="00020BEB" w14:paraId="422971F4" w14:textId="77777777" w:rsidTr="00223699">
        <w:trPr>
          <w:trHeight w:val="3704"/>
        </w:trPr>
        <w:tc>
          <w:tcPr>
            <w:tcW w:w="3828" w:type="dxa"/>
            <w:vMerge w:val="restart"/>
          </w:tcPr>
          <w:p w14:paraId="3BB1D30B" w14:textId="77777777" w:rsidR="00223699" w:rsidRDefault="00223699" w:rsidP="00B31DA4">
            <w:pPr>
              <w:pStyle w:val="Heading1"/>
            </w:pPr>
          </w:p>
          <w:p w14:paraId="66F062B5" w14:textId="77777777" w:rsidR="00CF2BE7" w:rsidRDefault="00223699" w:rsidP="00223699">
            <w:pPr>
              <w:pStyle w:val="Heading1"/>
              <w:rPr>
                <w:rStyle w:val="NotBold"/>
                <w:b/>
                <w:bCs w:val="0"/>
              </w:rPr>
            </w:pPr>
            <w:r w:rsidRPr="00223699">
              <w:rPr>
                <w:rStyle w:val="NotBold"/>
                <w:b/>
                <w:bCs w:val="0"/>
              </w:rPr>
              <w:t>CONTACT</w:t>
            </w:r>
          </w:p>
          <w:p w14:paraId="553F4282" w14:textId="527B5D63" w:rsidR="00223699" w:rsidRDefault="00223699" w:rsidP="00223699">
            <w:r w:rsidRPr="00223699">
              <w:rPr>
                <w:b/>
                <w:bCs/>
              </w:rPr>
              <w:t>EMAIL</w:t>
            </w:r>
          </w:p>
          <w:p w14:paraId="086DEB14" w14:textId="652B9D52" w:rsidR="00223699" w:rsidRDefault="00000000" w:rsidP="00223699">
            <w:hyperlink r:id="rId8" w:history="1">
              <w:r w:rsidR="00223699" w:rsidRPr="00BE10CE">
                <w:rPr>
                  <w:rStyle w:val="Hyperlink"/>
                </w:rPr>
                <w:t>abeahmed118@gmail.com</w:t>
              </w:r>
            </w:hyperlink>
          </w:p>
          <w:p w14:paraId="148C9440" w14:textId="4BB32377" w:rsidR="00223699" w:rsidRPr="00223699" w:rsidRDefault="00223699" w:rsidP="00223699">
            <w:pPr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  <w:p w14:paraId="7234D6A6" w14:textId="0245F92C" w:rsidR="00223699" w:rsidRDefault="00223699" w:rsidP="00223699">
            <w:r>
              <w:t>780-242-3570</w:t>
            </w:r>
          </w:p>
          <w:p w14:paraId="05AC7032" w14:textId="77777777" w:rsidR="004325D2" w:rsidRDefault="004325D2" w:rsidP="00223699"/>
          <w:p w14:paraId="403728D4" w14:textId="77777777" w:rsidR="00223699" w:rsidRPr="00020BEB" w:rsidRDefault="00000000" w:rsidP="00223699">
            <w:pPr>
              <w:pStyle w:val="Heading1"/>
            </w:pPr>
            <w:sdt>
              <w:sdtPr>
                <w:id w:val="-1704474398"/>
                <w:placeholder>
                  <w:docPart w:val="E4DFD08182C24737B65CF0B49DB666FB"/>
                </w:placeholder>
                <w15:appearance w15:val="hidden"/>
              </w:sdtPr>
              <w:sdtContent>
                <w:r w:rsidR="00223699">
                  <w:t>websites, portfolios, profiles</w:t>
                </w:r>
              </w:sdtContent>
            </w:sdt>
          </w:p>
          <w:p w14:paraId="1F261E2A" w14:textId="77777777" w:rsidR="00223699" w:rsidRPr="003F1D3E" w:rsidRDefault="00000000" w:rsidP="00223699">
            <w:pPr>
              <w:pStyle w:val="ListBullet"/>
              <w:rPr>
                <w:b/>
                <w:caps/>
                <w:noProof/>
                <w:lang w:val="it-IT"/>
              </w:rPr>
            </w:pPr>
            <w:hyperlink r:id="rId9" w:history="1">
              <w:r w:rsidR="00223699" w:rsidRPr="00223699">
                <w:rPr>
                  <w:rStyle w:val="Hyperlink"/>
                  <w:noProof/>
                  <w:lang w:val="it-IT"/>
                </w:rPr>
                <w:t>Portfolio Website</w:t>
              </w:r>
            </w:hyperlink>
          </w:p>
          <w:p w14:paraId="1460003C" w14:textId="77777777" w:rsidR="00223699" w:rsidRPr="003F1D3E" w:rsidRDefault="00000000" w:rsidP="00223699">
            <w:pPr>
              <w:pStyle w:val="ListBullet"/>
            </w:pPr>
            <w:hyperlink r:id="rId10" w:history="1">
              <w:r w:rsidR="00223699" w:rsidRPr="00223699">
                <w:rPr>
                  <w:rStyle w:val="Hyperlink"/>
                  <w:noProof/>
                  <w:lang w:val="it-IT"/>
                </w:rPr>
                <w:t>LinkedIn</w:t>
              </w:r>
            </w:hyperlink>
          </w:p>
          <w:p w14:paraId="7C29B78B" w14:textId="67C5F405" w:rsidR="00223699" w:rsidRPr="00223699" w:rsidRDefault="00000000" w:rsidP="00223699">
            <w:pPr>
              <w:pStyle w:val="ListBullet"/>
              <w:rPr>
                <w:b/>
                <w:caps/>
                <w:noProof/>
                <w:lang w:val="it-IT"/>
              </w:rPr>
            </w:pPr>
            <w:hyperlink r:id="rId11" w:history="1">
              <w:r w:rsidR="00223699" w:rsidRPr="00223699">
                <w:rPr>
                  <w:rStyle w:val="Hyperlink"/>
                  <w:noProof/>
                  <w:lang w:val="it-IT"/>
                </w:rPr>
                <w:t>GitHub</w:t>
              </w:r>
            </w:hyperlink>
          </w:p>
        </w:tc>
        <w:tc>
          <w:tcPr>
            <w:tcW w:w="885" w:type="dxa"/>
            <w:vMerge w:val="restart"/>
          </w:tcPr>
          <w:p w14:paraId="67734BCD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  <w:tcBorders>
              <w:bottom w:val="single" w:sz="4" w:space="0" w:color="auto"/>
            </w:tcBorders>
          </w:tcPr>
          <w:p w14:paraId="4D2FDE80" w14:textId="15875729" w:rsidR="00CF2BE7" w:rsidRPr="009B4533" w:rsidRDefault="009B4533" w:rsidP="00B86C53">
            <w:pPr>
              <w:pStyle w:val="Title"/>
              <w:rPr>
                <w:sz w:val="72"/>
                <w:szCs w:val="72"/>
                <w:lang w:val="de-DE"/>
              </w:rPr>
            </w:pPr>
            <w:r w:rsidRPr="009B4533">
              <w:rPr>
                <w:sz w:val="72"/>
                <w:szCs w:val="72"/>
              </w:rPr>
              <w:t>Abraar Ahmed</w:t>
            </w:r>
          </w:p>
          <w:p w14:paraId="4077A4F9" w14:textId="5D40E222" w:rsidR="00CF2BE7" w:rsidRPr="00020BEB" w:rsidRDefault="009B4533" w:rsidP="00B86C53">
            <w:pPr>
              <w:pStyle w:val="Subtitle"/>
              <w:rPr>
                <w:sz w:val="24"/>
                <w:lang w:val="it-IT"/>
              </w:rPr>
            </w:pPr>
            <w:r>
              <w:rPr>
                <w:sz w:val="24"/>
              </w:rPr>
              <w:t>software developer</w:t>
            </w:r>
          </w:p>
          <w:p w14:paraId="4900C171" w14:textId="77777777" w:rsidR="00CF2BE7" w:rsidRPr="00771A46" w:rsidRDefault="00CF2BE7" w:rsidP="00B86C53">
            <w:pPr>
              <w:rPr>
                <w:lang w:val="de-DE"/>
              </w:rPr>
            </w:pPr>
          </w:p>
          <w:p w14:paraId="3D09F5DA" w14:textId="3D663660" w:rsidR="00CF2BE7" w:rsidRPr="009B4533" w:rsidRDefault="009B4533" w:rsidP="00850571">
            <w:pPr>
              <w:rPr>
                <w:szCs w:val="20"/>
              </w:rPr>
            </w:pPr>
            <w:r w:rsidRPr="009B4533">
              <w:rPr>
                <w:rFonts w:cs="Arial"/>
                <w:color w:val="07142B"/>
                <w:szCs w:val="20"/>
                <w:shd w:val="clear" w:color="auto" w:fill="FFFFFF"/>
              </w:rPr>
              <w:t>Diligent and adaptable software developer with a diverse skill set encompassing multiple programming languages gained through both individual and collaborative projects. Committed to continuous learning to stay abreast of evolving technologies, I am recognized for my strong teamwork, reliability, and ability to consistently deliver high-quality solutions within specified timelines.</w:t>
            </w:r>
          </w:p>
        </w:tc>
      </w:tr>
      <w:tr w:rsidR="00CF2BE7" w:rsidRPr="00020BEB" w14:paraId="0666E429" w14:textId="77777777" w:rsidTr="00223699">
        <w:trPr>
          <w:trHeight w:val="58"/>
        </w:trPr>
        <w:tc>
          <w:tcPr>
            <w:tcW w:w="3828" w:type="dxa"/>
            <w:vMerge/>
          </w:tcPr>
          <w:p w14:paraId="4B057B9A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885" w:type="dxa"/>
            <w:vMerge/>
          </w:tcPr>
          <w:p w14:paraId="2C63943E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  <w:tcBorders>
              <w:top w:val="single" w:sz="4" w:space="0" w:color="auto"/>
            </w:tcBorders>
          </w:tcPr>
          <w:p w14:paraId="033AEB70" w14:textId="77777777" w:rsidR="00CF2BE7" w:rsidRPr="00AD590F" w:rsidRDefault="00CF2BE7" w:rsidP="00F46F61"/>
        </w:tc>
      </w:tr>
      <w:tr w:rsidR="00CF2BE7" w:rsidRPr="00020BEB" w14:paraId="051DA782" w14:textId="77777777" w:rsidTr="00223699">
        <w:trPr>
          <w:trHeight w:val="68"/>
        </w:trPr>
        <w:tc>
          <w:tcPr>
            <w:tcW w:w="3828" w:type="dxa"/>
            <w:vMerge w:val="restart"/>
          </w:tcPr>
          <w:p w14:paraId="3E0CEAB6" w14:textId="77777777" w:rsidR="00223699" w:rsidRDefault="00223699" w:rsidP="00223699">
            <w:pPr>
              <w:pStyle w:val="Heading1"/>
            </w:pPr>
            <w:r>
              <w:t>Education</w:t>
            </w:r>
          </w:p>
          <w:p w14:paraId="10951F43" w14:textId="77777777" w:rsidR="00223699" w:rsidRDefault="00223699" w:rsidP="00223699"/>
          <w:p w14:paraId="43DD0A55" w14:textId="77777777" w:rsidR="00223699" w:rsidRDefault="00223699" w:rsidP="00223699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DIPLOMA IN COMPUTER SOFTWARE DEVELOPMENT, DIGITAL MEDIA AND IT</w:t>
            </w:r>
          </w:p>
          <w:p w14:paraId="11E2332D" w14:textId="77777777" w:rsidR="00223699" w:rsidRDefault="00223699" w:rsidP="0022369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NORTHERN ALBERTA INTSTITUTE OF TECHNOLOGY (NAIT)</w:t>
            </w:r>
          </w:p>
          <w:p w14:paraId="2DD20616" w14:textId="77777777" w:rsidR="00223699" w:rsidRPr="008B0C99" w:rsidRDefault="00223699" w:rsidP="00223699">
            <w:pPr>
              <w:rPr>
                <w:rFonts w:asciiTheme="majorHAnsi" w:hAnsiTheme="majorHAnsi"/>
              </w:rPr>
            </w:pPr>
          </w:p>
          <w:p w14:paraId="6D40516E" w14:textId="77777777" w:rsidR="00223699" w:rsidRDefault="00223699" w:rsidP="00223699">
            <w:pPr>
              <w:rPr>
                <w:color w:val="auto"/>
                <w:szCs w:val="20"/>
              </w:rPr>
            </w:pPr>
            <w:r w:rsidRPr="008B0C99">
              <w:rPr>
                <w:color w:val="auto"/>
                <w:szCs w:val="20"/>
              </w:rPr>
              <w:t>-</w:t>
            </w:r>
            <w:r>
              <w:rPr>
                <w:color w:val="auto"/>
                <w:szCs w:val="20"/>
              </w:rPr>
              <w:t xml:space="preserve"> </w:t>
            </w:r>
            <w:r w:rsidRPr="008B0C99">
              <w:rPr>
                <w:color w:val="auto"/>
                <w:szCs w:val="20"/>
              </w:rPr>
              <w:t>Awarded with the Deans Honour Roll for achieving a 4.0 GPA</w:t>
            </w:r>
          </w:p>
          <w:p w14:paraId="5780E830" w14:textId="77777777" w:rsidR="00223699" w:rsidRPr="008B0C99" w:rsidRDefault="00223699" w:rsidP="00223699">
            <w:pPr>
              <w:rPr>
                <w:color w:val="auto"/>
                <w:szCs w:val="20"/>
              </w:rPr>
            </w:pPr>
          </w:p>
          <w:p w14:paraId="075863C4" w14:textId="77777777" w:rsidR="00223699" w:rsidRPr="008B0C99" w:rsidRDefault="00223699" w:rsidP="00223699">
            <w:p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 xml:space="preserve">- </w:t>
            </w:r>
            <w:r w:rsidRPr="008B0C99">
              <w:rPr>
                <w:color w:val="auto"/>
                <w:szCs w:val="20"/>
              </w:rPr>
              <w:t>Trained in full-stack and app development, web design, project management, and communication</w:t>
            </w:r>
          </w:p>
          <w:p w14:paraId="52783319" w14:textId="77777777" w:rsidR="00223699" w:rsidRDefault="00223699" w:rsidP="008770FA">
            <w:pPr>
              <w:rPr>
                <w:lang w:val="it-IT"/>
              </w:rPr>
            </w:pPr>
          </w:p>
          <w:p w14:paraId="76708EFE" w14:textId="1B44C11E" w:rsidR="00CF2BE7" w:rsidRPr="008377D9" w:rsidRDefault="00000000" w:rsidP="00223699">
            <w:pPr>
              <w:pStyle w:val="Heading1"/>
            </w:pPr>
            <w:sdt>
              <w:sdtPr>
                <w:id w:val="1687565607"/>
                <w:placeholder>
                  <w:docPart w:val="1FF679660C1645BFBEB32E464D04BA85"/>
                </w:placeholder>
                <w:temporary/>
                <w:showingPlcHdr/>
                <w15:appearance w15:val="hidden"/>
              </w:sdtPr>
              <w:sdtContent>
                <w:r w:rsidR="003F1D3E" w:rsidRPr="00C822BF">
                  <w:t>SKILLS</w:t>
                </w:r>
              </w:sdtContent>
            </w:sdt>
          </w:p>
          <w:p w14:paraId="572AA3C7" w14:textId="3C3EEB88" w:rsidR="00CF2BE7" w:rsidRDefault="00223699" w:rsidP="00771A46">
            <w:pPr>
              <w:pStyle w:val="ListBullet"/>
            </w:pPr>
            <w:r>
              <w:t>API Integration</w:t>
            </w:r>
          </w:p>
          <w:p w14:paraId="776EFB7C" w14:textId="27E1DB42" w:rsidR="00223699" w:rsidRPr="00771A46" w:rsidRDefault="00223699" w:rsidP="00771A46">
            <w:pPr>
              <w:pStyle w:val="ListBullet"/>
            </w:pPr>
            <w:r>
              <w:t>Artificial Intelligence (AI)</w:t>
            </w:r>
          </w:p>
          <w:p w14:paraId="19D9ECBA" w14:textId="42D55B23" w:rsidR="003F1D3E" w:rsidRPr="00771A46" w:rsidRDefault="00223699" w:rsidP="00771A46">
            <w:pPr>
              <w:pStyle w:val="ListBullet"/>
            </w:pPr>
            <w:r>
              <w:t>C#</w:t>
            </w:r>
          </w:p>
          <w:p w14:paraId="585B5078" w14:textId="7973322E" w:rsidR="003F1D3E" w:rsidRDefault="00223699" w:rsidP="00771A46">
            <w:pPr>
              <w:pStyle w:val="ListBullet"/>
            </w:pPr>
            <w:r>
              <w:t>.NET Core</w:t>
            </w:r>
          </w:p>
          <w:p w14:paraId="1A5BDBA8" w14:textId="1D4DFC0C" w:rsidR="00223699" w:rsidRDefault="00223699" w:rsidP="00771A46">
            <w:pPr>
              <w:pStyle w:val="ListBullet"/>
            </w:pPr>
            <w:r>
              <w:t>SQL</w:t>
            </w:r>
            <w:r w:rsidR="00921628">
              <w:t>/MySQL</w:t>
            </w:r>
          </w:p>
          <w:p w14:paraId="67A97A11" w14:textId="1F53F76F" w:rsidR="00223699" w:rsidRDefault="00223699" w:rsidP="00771A46">
            <w:pPr>
              <w:pStyle w:val="ListBullet"/>
            </w:pPr>
            <w:r>
              <w:t>Blazor</w:t>
            </w:r>
          </w:p>
          <w:p w14:paraId="4B207D21" w14:textId="0C478142" w:rsidR="004325D2" w:rsidRDefault="004325D2" w:rsidP="004325D2">
            <w:pPr>
              <w:pStyle w:val="ListBullet"/>
            </w:pPr>
            <w:r>
              <w:t>HTML/CSS/JavaScript</w:t>
            </w:r>
          </w:p>
          <w:p w14:paraId="2D18C0C9" w14:textId="131F15A4" w:rsidR="00223699" w:rsidRDefault="00223699" w:rsidP="00921628">
            <w:pPr>
              <w:pStyle w:val="ListBullet"/>
            </w:pPr>
            <w:r>
              <w:t>DevOps</w:t>
            </w:r>
            <w:r w:rsidR="00921628">
              <w:t>/Git</w:t>
            </w:r>
          </w:p>
          <w:p w14:paraId="19B0C649" w14:textId="25BAF794" w:rsidR="00223699" w:rsidRDefault="00921628" w:rsidP="00771A46">
            <w:pPr>
              <w:pStyle w:val="ListBullet"/>
            </w:pPr>
            <w:r>
              <w:t>React.js/</w:t>
            </w:r>
            <w:r w:rsidR="00223699">
              <w:t>Next.Js</w:t>
            </w:r>
          </w:p>
          <w:p w14:paraId="6ED32651" w14:textId="39F7F5DC" w:rsidR="00921628" w:rsidRDefault="00921628" w:rsidP="00771A46">
            <w:pPr>
              <w:pStyle w:val="ListBullet"/>
            </w:pPr>
            <w:r>
              <w:t>Amazon Web Services (AWS)</w:t>
            </w:r>
          </w:p>
          <w:p w14:paraId="79D39B2C" w14:textId="4B413ED5" w:rsidR="004325D2" w:rsidRDefault="004325D2" w:rsidP="00771A46">
            <w:pPr>
              <w:pStyle w:val="ListBullet"/>
            </w:pPr>
            <w:r>
              <w:t>Project Management</w:t>
            </w:r>
          </w:p>
          <w:p w14:paraId="58FB108D" w14:textId="049B5735" w:rsidR="004325D2" w:rsidRDefault="004325D2" w:rsidP="00771A46">
            <w:pPr>
              <w:pStyle w:val="ListBullet"/>
            </w:pPr>
            <w:r>
              <w:t>Quality Assurance</w:t>
            </w:r>
          </w:p>
          <w:p w14:paraId="3AE11829" w14:textId="4B817B80" w:rsidR="004325D2" w:rsidRDefault="004325D2" w:rsidP="004325D2">
            <w:pPr>
              <w:pStyle w:val="ListBullet"/>
            </w:pPr>
            <w:r>
              <w:t>Team Collaboration</w:t>
            </w:r>
          </w:p>
          <w:p w14:paraId="2A9D8233" w14:textId="77777777" w:rsidR="00CF2BE7" w:rsidRDefault="00CF2BE7" w:rsidP="004325D2">
            <w:pPr>
              <w:pStyle w:val="ListBullet"/>
              <w:numPr>
                <w:ilvl w:val="0"/>
                <w:numId w:val="0"/>
              </w:numPr>
            </w:pPr>
          </w:p>
          <w:p w14:paraId="2D44485C" w14:textId="77777777" w:rsidR="004325D2" w:rsidRDefault="004325D2" w:rsidP="004325D2">
            <w:pPr>
              <w:pStyle w:val="Heading2"/>
            </w:pPr>
            <w:r>
              <w:t>languages</w:t>
            </w:r>
          </w:p>
          <w:p w14:paraId="5C039AAC" w14:textId="77777777" w:rsidR="004325D2" w:rsidRPr="004325D2" w:rsidRDefault="004325D2" w:rsidP="004325D2"/>
          <w:p w14:paraId="422AEE93" w14:textId="7F62F502" w:rsidR="004325D2" w:rsidRPr="004325D2" w:rsidRDefault="004325D2" w:rsidP="004325D2">
            <w:r>
              <w:t>English, Urdu, Hindi, Arabic</w:t>
            </w:r>
          </w:p>
        </w:tc>
        <w:tc>
          <w:tcPr>
            <w:tcW w:w="885" w:type="dxa"/>
            <w:vMerge/>
          </w:tcPr>
          <w:p w14:paraId="040F5539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5B451AB0" w14:textId="77777777" w:rsidR="00CF2BE7" w:rsidRPr="00CA07A7" w:rsidRDefault="00CF2BE7" w:rsidP="009B4533">
            <w:pPr>
              <w:spacing w:line="240" w:lineRule="auto"/>
            </w:pPr>
          </w:p>
        </w:tc>
      </w:tr>
      <w:tr w:rsidR="00CF2BE7" w:rsidRPr="00020BEB" w14:paraId="13238A1A" w14:textId="77777777" w:rsidTr="00223699">
        <w:trPr>
          <w:trHeight w:val="3195"/>
        </w:trPr>
        <w:tc>
          <w:tcPr>
            <w:tcW w:w="3828" w:type="dxa"/>
            <w:vMerge/>
          </w:tcPr>
          <w:p w14:paraId="5DAFEA56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885" w:type="dxa"/>
            <w:vMerge/>
          </w:tcPr>
          <w:p w14:paraId="40BDC35A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4AFC32EE" w14:textId="77777777" w:rsidR="00CF2BE7" w:rsidRPr="00020BEB" w:rsidRDefault="00000000" w:rsidP="00CF2BE7">
            <w:pPr>
              <w:pStyle w:val="Heading1"/>
            </w:pPr>
            <w:sdt>
              <w:sdtPr>
                <w:id w:val="1696962928"/>
                <w:placeholder>
                  <w:docPart w:val="62FDA1D65D3340579F67CE13CDA0C321"/>
                </w:placeholder>
                <w:temporary/>
                <w:showingPlcHdr/>
                <w15:appearance w15:val="hidden"/>
              </w:sdtPr>
              <w:sdtContent>
                <w:r w:rsidR="00CF2BE7" w:rsidRPr="00CF2BE7">
                  <w:t>Experience</w:t>
                </w:r>
              </w:sdtContent>
            </w:sdt>
          </w:p>
          <w:p w14:paraId="483AA921" w14:textId="77777777" w:rsidR="00CF2BE7" w:rsidRDefault="00CF2BE7" w:rsidP="00CF2BE7"/>
          <w:p w14:paraId="0D773A92" w14:textId="0DF85C08" w:rsidR="00CF2BE7" w:rsidRPr="00020BEB" w:rsidRDefault="009B4533" w:rsidP="00933EF6">
            <w:pPr>
              <w:pStyle w:val="Heading2"/>
            </w:pPr>
            <w:r>
              <w:t>junior software developer</w:t>
            </w:r>
            <w:r w:rsidR="003F1D3E">
              <w:t xml:space="preserve"> </w:t>
            </w:r>
            <w:r>
              <w:rPr>
                <w:rStyle w:val="NotBold"/>
              </w:rPr>
              <w:t>ramp interactive</w:t>
            </w:r>
          </w:p>
          <w:p w14:paraId="320EB5E0" w14:textId="679308C8" w:rsidR="00CF2BE7" w:rsidRPr="00020BEB" w:rsidRDefault="009B4533" w:rsidP="00933EF6">
            <w:pPr>
              <w:pStyle w:val="Heading3"/>
              <w:rPr>
                <w:i/>
              </w:rPr>
            </w:pPr>
            <w:r>
              <w:t>May 2023 - Present</w:t>
            </w:r>
            <w:r w:rsidR="00F54EBF">
              <w:t xml:space="preserve"> | Edmonton, Alberta, Canada</w:t>
            </w:r>
          </w:p>
          <w:p w14:paraId="1D07BF9B" w14:textId="24AED7A4" w:rsidR="009B4533" w:rsidRDefault="008B0C99" w:rsidP="008B0C99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rFonts w:asciiTheme="minorHAnsi" w:hAnsiTheme="minorHAnsi" w:cs="Arial"/>
                <w:color w:val="07142B"/>
                <w:sz w:val="20"/>
                <w:szCs w:val="20"/>
              </w:rPr>
            </w:pPr>
            <w:r w:rsidRPr="008B0C99">
              <w:rPr>
                <w:rFonts w:asciiTheme="minorHAnsi" w:hAnsiTheme="minorHAnsi" w:cs="Arial"/>
                <w:color w:val="07142B"/>
                <w:sz w:val="20"/>
                <w:szCs w:val="20"/>
              </w:rPr>
              <w:t>-</w:t>
            </w:r>
            <w:r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  </w:t>
            </w:r>
            <w:r w:rsidR="009B4533" w:rsidRPr="009B4533"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Architected, maintained, and debugged a Software as a Service (SaaS) solution, serving a client base exceeding 1000, utilizing .NET Framework and </w:t>
            </w:r>
            <w:r w:rsidR="009B4533" w:rsidRPr="009B4533">
              <w:rPr>
                <w:rStyle w:val="badword"/>
                <w:rFonts w:asciiTheme="minorHAnsi" w:hAnsiTheme="minorHAnsi" w:cs="Arial"/>
                <w:color w:val="07142B"/>
                <w:sz w:val="20"/>
                <w:szCs w:val="20"/>
              </w:rPr>
              <w:t>Blazor</w:t>
            </w:r>
            <w:r w:rsidR="009B4533" w:rsidRPr="009B4533"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 in C#. Employed front-end technologies, including HTML, CSS, and JavaScript, to enhance web development efficiency.</w:t>
            </w:r>
          </w:p>
          <w:p w14:paraId="1057A8E1" w14:textId="77777777" w:rsidR="008B0C99" w:rsidRPr="009B4533" w:rsidRDefault="008B0C99" w:rsidP="008B0C99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rFonts w:asciiTheme="minorHAnsi" w:hAnsiTheme="minorHAnsi" w:cs="Arial"/>
                <w:color w:val="07142B"/>
                <w:sz w:val="20"/>
                <w:szCs w:val="20"/>
              </w:rPr>
            </w:pPr>
          </w:p>
          <w:p w14:paraId="4D4E5E1F" w14:textId="4EFF7866" w:rsidR="009B4533" w:rsidRDefault="008B0C99" w:rsidP="008B0C99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rFonts w:asciiTheme="minorHAnsi" w:hAnsiTheme="minorHAnsi" w:cs="Arial"/>
                <w:color w:val="07142B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- </w:t>
            </w:r>
            <w:r w:rsidR="009B4533" w:rsidRPr="009B4533">
              <w:rPr>
                <w:rFonts w:asciiTheme="minorHAnsi" w:hAnsiTheme="minorHAnsi" w:cs="Arial"/>
                <w:color w:val="07142B"/>
                <w:sz w:val="20"/>
                <w:szCs w:val="20"/>
              </w:rPr>
              <w:t>Oversaw the design and management of SQL databases, implementing optimized stored procedures for streamlined customer data storage and retrieval processes, resulting in a 20% improvement in database query performance.</w:t>
            </w:r>
          </w:p>
          <w:p w14:paraId="424A3B2E" w14:textId="77777777" w:rsidR="008B0C99" w:rsidRPr="009B4533" w:rsidRDefault="008B0C99" w:rsidP="008B0C99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rFonts w:asciiTheme="minorHAnsi" w:hAnsiTheme="minorHAnsi" w:cs="Arial"/>
                <w:color w:val="07142B"/>
                <w:sz w:val="20"/>
                <w:szCs w:val="20"/>
              </w:rPr>
            </w:pPr>
          </w:p>
          <w:p w14:paraId="527DA9AC" w14:textId="4C728B6C" w:rsidR="009B4533" w:rsidRPr="009B4533" w:rsidRDefault="008B0C99" w:rsidP="008B0C99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rFonts w:asciiTheme="minorHAnsi" w:hAnsiTheme="minorHAnsi" w:cs="Arial"/>
                <w:color w:val="07142B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- </w:t>
            </w:r>
            <w:r w:rsidR="009B4533" w:rsidRPr="009B4533">
              <w:rPr>
                <w:rFonts w:asciiTheme="minorHAnsi" w:hAnsiTheme="minorHAnsi" w:cs="Arial"/>
                <w:color w:val="07142B"/>
                <w:sz w:val="20"/>
                <w:szCs w:val="20"/>
              </w:rPr>
              <w:t>Collaborated seamlessly within a dynamic team environment, ensuring regular communication and coordination. Leveraged Azure DevOps and Microsoft Teams to enhance productivity in a hybrid work setting.</w:t>
            </w:r>
          </w:p>
          <w:p w14:paraId="79642D1C" w14:textId="7060AF61" w:rsidR="00CF2BE7" w:rsidRPr="00CF2BE7" w:rsidRDefault="00CF2BE7" w:rsidP="003F1D3E">
            <w:pPr>
              <w:rPr>
                <w:color w:val="auto"/>
                <w:szCs w:val="20"/>
              </w:rPr>
            </w:pPr>
          </w:p>
        </w:tc>
      </w:tr>
      <w:tr w:rsidR="00CF2BE7" w:rsidRPr="00020BEB" w14:paraId="0955BA36" w14:textId="77777777" w:rsidTr="00F54EBF">
        <w:trPr>
          <w:trHeight w:val="68"/>
        </w:trPr>
        <w:tc>
          <w:tcPr>
            <w:tcW w:w="3828" w:type="dxa"/>
            <w:vMerge/>
          </w:tcPr>
          <w:p w14:paraId="5575D5E5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885" w:type="dxa"/>
            <w:vMerge/>
          </w:tcPr>
          <w:p w14:paraId="249B92DA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7F5D74CE" w14:textId="77777777" w:rsidR="00CF2BE7" w:rsidRDefault="00CF2BE7" w:rsidP="00CF2BE7">
            <w:pPr>
              <w:pStyle w:val="Heading1"/>
            </w:pPr>
          </w:p>
        </w:tc>
        <w:tc>
          <w:tcPr>
            <w:tcW w:w="3690" w:type="dxa"/>
          </w:tcPr>
          <w:p w14:paraId="3F570B35" w14:textId="77777777" w:rsidR="00CF2BE7" w:rsidRDefault="00CF2BE7" w:rsidP="00CF2BE7">
            <w:pPr>
              <w:pStyle w:val="Heading1"/>
            </w:pPr>
          </w:p>
        </w:tc>
      </w:tr>
      <w:tr w:rsidR="00CF2BE7" w:rsidRPr="00020BEB" w14:paraId="557B9A10" w14:textId="77777777" w:rsidTr="00223699">
        <w:trPr>
          <w:trHeight w:val="512"/>
        </w:trPr>
        <w:tc>
          <w:tcPr>
            <w:tcW w:w="3828" w:type="dxa"/>
            <w:vMerge/>
          </w:tcPr>
          <w:p w14:paraId="38D567CF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885" w:type="dxa"/>
            <w:vMerge/>
          </w:tcPr>
          <w:p w14:paraId="6DFC40E5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01528316" w14:textId="77777777" w:rsidR="00CF2BE7" w:rsidRDefault="00CF2BE7" w:rsidP="00CF2BE7">
            <w:pPr>
              <w:pStyle w:val="Heading1"/>
            </w:pPr>
          </w:p>
        </w:tc>
      </w:tr>
      <w:tr w:rsidR="00CF2BE7" w:rsidRPr="00020BEB" w14:paraId="03F3F546" w14:textId="77777777" w:rsidTr="00223699">
        <w:trPr>
          <w:trHeight w:val="2187"/>
        </w:trPr>
        <w:tc>
          <w:tcPr>
            <w:tcW w:w="3828" w:type="dxa"/>
            <w:vMerge/>
          </w:tcPr>
          <w:p w14:paraId="01D24510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885" w:type="dxa"/>
            <w:vMerge/>
          </w:tcPr>
          <w:p w14:paraId="7AB02F4E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5413C1E4" w14:textId="77D34544" w:rsidR="003F1D3E" w:rsidRPr="00020BEB" w:rsidRDefault="009B4533" w:rsidP="003F1D3E">
            <w:pPr>
              <w:pStyle w:val="Heading2"/>
            </w:pPr>
            <w:r>
              <w:t>software developer</w:t>
            </w:r>
            <w:r w:rsidR="003F1D3E">
              <w:t xml:space="preserve"> </w:t>
            </w:r>
            <w:r>
              <w:rPr>
                <w:rStyle w:val="NotBold"/>
              </w:rPr>
              <w:t>bi tech solutions</w:t>
            </w:r>
          </w:p>
          <w:p w14:paraId="150230A8" w14:textId="75F232C8" w:rsidR="003F1D3E" w:rsidRPr="00020BEB" w:rsidRDefault="009B4533" w:rsidP="003F1D3E">
            <w:pPr>
              <w:pStyle w:val="Heading3"/>
              <w:rPr>
                <w:i/>
              </w:rPr>
            </w:pPr>
            <w:r>
              <w:t>Jan 2022 – Apr 2023</w:t>
            </w:r>
            <w:r w:rsidR="00F54EBF">
              <w:t xml:space="preserve"> | Gainesville, Virginia, USA</w:t>
            </w:r>
          </w:p>
          <w:p w14:paraId="44282301" w14:textId="3CE67C94" w:rsidR="009B4533" w:rsidRDefault="008B0C99" w:rsidP="008B0C99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rFonts w:asciiTheme="minorHAnsi" w:hAnsiTheme="minorHAnsi" w:cs="Arial"/>
                <w:color w:val="07142B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- </w:t>
            </w:r>
            <w:r w:rsidR="009B4533" w:rsidRPr="009B4533">
              <w:rPr>
                <w:rFonts w:asciiTheme="minorHAnsi" w:hAnsiTheme="minorHAnsi" w:cs="Arial"/>
                <w:color w:val="07142B"/>
                <w:sz w:val="20"/>
                <w:szCs w:val="20"/>
              </w:rPr>
              <w:t>Engineered software solutions for diverse clients utilizing React Native, C#, and .NET Core, resulting in a 25% increase in overall project efficiency.</w:t>
            </w:r>
          </w:p>
          <w:p w14:paraId="242D244C" w14:textId="77777777" w:rsidR="008B0C99" w:rsidRPr="009B4533" w:rsidRDefault="008B0C99" w:rsidP="008B0C99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rFonts w:asciiTheme="minorHAnsi" w:hAnsiTheme="minorHAnsi" w:cs="Arial"/>
                <w:color w:val="07142B"/>
                <w:sz w:val="20"/>
                <w:szCs w:val="20"/>
              </w:rPr>
            </w:pPr>
          </w:p>
          <w:p w14:paraId="52D3BC12" w14:textId="2787DD33" w:rsidR="009B4533" w:rsidRDefault="008B0C99" w:rsidP="008B0C99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rFonts w:asciiTheme="minorHAnsi" w:hAnsiTheme="minorHAnsi" w:cs="Arial"/>
                <w:color w:val="07142B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- </w:t>
            </w:r>
            <w:r w:rsidR="009B4533" w:rsidRPr="009B4533">
              <w:rPr>
                <w:rFonts w:asciiTheme="minorHAnsi" w:hAnsiTheme="minorHAnsi" w:cs="Arial"/>
                <w:color w:val="07142B"/>
                <w:sz w:val="20"/>
                <w:szCs w:val="20"/>
              </w:rPr>
              <w:t>Applied front-end languages, including HTML, CSS, and JavaScript, to craft visually appealing and responsive web pages, achieving a consistent Lighthouse score of 95-97.</w:t>
            </w:r>
          </w:p>
          <w:p w14:paraId="38B66CE0" w14:textId="77777777" w:rsidR="008B0C99" w:rsidRPr="009B4533" w:rsidRDefault="008B0C99" w:rsidP="008B0C99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rFonts w:asciiTheme="minorHAnsi" w:hAnsiTheme="minorHAnsi" w:cs="Arial"/>
                <w:color w:val="07142B"/>
                <w:sz w:val="20"/>
                <w:szCs w:val="20"/>
              </w:rPr>
            </w:pPr>
          </w:p>
          <w:p w14:paraId="101154EE" w14:textId="4E5197DE" w:rsidR="00CF2BE7" w:rsidRPr="009B4533" w:rsidRDefault="008B0C99" w:rsidP="008B0C99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rFonts w:asciiTheme="minorHAnsi" w:hAnsiTheme="minorHAnsi" w:cs="Arial"/>
                <w:color w:val="07142B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- </w:t>
            </w:r>
            <w:r w:rsidR="009B4533" w:rsidRPr="009B4533">
              <w:rPr>
                <w:rFonts w:asciiTheme="minorHAnsi" w:hAnsiTheme="minorHAnsi" w:cs="Arial"/>
                <w:color w:val="07142B"/>
                <w:sz w:val="20"/>
                <w:szCs w:val="20"/>
              </w:rPr>
              <w:t>Demonstrated exemplary communication skills and maintained a disciplined and productive work routine in a fully remote work environment. Achieved 95% adherence to project deadlines and fostered efficient team collaboration, contributing to a seamless workflow and project delivery.</w:t>
            </w:r>
          </w:p>
        </w:tc>
      </w:tr>
    </w:tbl>
    <w:p w14:paraId="6F4F6747" w14:textId="564D1A14" w:rsidR="00871DB8" w:rsidRDefault="00871DB8" w:rsidP="00016465">
      <w:pPr>
        <w:rPr>
          <w:color w:val="auto"/>
          <w:sz w:val="2"/>
          <w:szCs w:val="2"/>
        </w:rPr>
      </w:pPr>
    </w:p>
    <w:p w14:paraId="0BA14354" w14:textId="77777777" w:rsidR="00223699" w:rsidRPr="008B0C99" w:rsidRDefault="00223699" w:rsidP="00016465">
      <w:pPr>
        <w:rPr>
          <w:color w:val="auto"/>
          <w:sz w:val="2"/>
          <w:szCs w:val="2"/>
        </w:rPr>
      </w:pPr>
    </w:p>
    <w:sectPr w:rsidR="00223699" w:rsidRPr="008B0C99" w:rsidSect="00832DC6">
      <w:pgSz w:w="12240" w:h="15840" w:code="1"/>
      <w:pgMar w:top="63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CCE83" w14:textId="77777777" w:rsidR="00832DC6" w:rsidRDefault="00832DC6" w:rsidP="00AA35A8">
      <w:pPr>
        <w:spacing w:line="240" w:lineRule="auto"/>
      </w:pPr>
      <w:r>
        <w:separator/>
      </w:r>
    </w:p>
  </w:endnote>
  <w:endnote w:type="continuationSeparator" w:id="0">
    <w:p w14:paraId="3609AE46" w14:textId="77777777" w:rsidR="00832DC6" w:rsidRDefault="00832DC6" w:rsidP="00AA35A8">
      <w:pPr>
        <w:spacing w:line="240" w:lineRule="auto"/>
      </w:pPr>
      <w:r>
        <w:continuationSeparator/>
      </w:r>
    </w:p>
  </w:endnote>
  <w:endnote w:type="continuationNotice" w:id="1">
    <w:p w14:paraId="4F5D384C" w14:textId="77777777" w:rsidR="00832DC6" w:rsidRDefault="00832DC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59210" w14:textId="77777777" w:rsidR="00832DC6" w:rsidRDefault="00832DC6" w:rsidP="00AA35A8">
      <w:pPr>
        <w:spacing w:line="240" w:lineRule="auto"/>
      </w:pPr>
      <w:r>
        <w:separator/>
      </w:r>
    </w:p>
  </w:footnote>
  <w:footnote w:type="continuationSeparator" w:id="0">
    <w:p w14:paraId="79CB0431" w14:textId="77777777" w:rsidR="00832DC6" w:rsidRDefault="00832DC6" w:rsidP="00AA35A8">
      <w:pPr>
        <w:spacing w:line="240" w:lineRule="auto"/>
      </w:pPr>
      <w:r>
        <w:continuationSeparator/>
      </w:r>
    </w:p>
  </w:footnote>
  <w:footnote w:type="continuationNotice" w:id="1">
    <w:p w14:paraId="7306891D" w14:textId="77777777" w:rsidR="00832DC6" w:rsidRDefault="00832DC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3" type="#_x0000_t75" style="width:13.8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11A9C"/>
    <w:multiLevelType w:val="hybridMultilevel"/>
    <w:tmpl w:val="81D41972"/>
    <w:lvl w:ilvl="0" w:tplc="4024130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626B8"/>
    <w:multiLevelType w:val="multilevel"/>
    <w:tmpl w:val="1DC6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10163"/>
    <w:multiLevelType w:val="multilevel"/>
    <w:tmpl w:val="D56E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7B219D"/>
    <w:multiLevelType w:val="hybridMultilevel"/>
    <w:tmpl w:val="D9A8AB90"/>
    <w:lvl w:ilvl="0" w:tplc="892C050C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08821">
    <w:abstractNumId w:val="1"/>
  </w:num>
  <w:num w:numId="2" w16cid:durableId="1806507031">
    <w:abstractNumId w:val="11"/>
  </w:num>
  <w:num w:numId="3" w16cid:durableId="1774394388">
    <w:abstractNumId w:val="3"/>
  </w:num>
  <w:num w:numId="4" w16cid:durableId="2058429382">
    <w:abstractNumId w:val="5"/>
  </w:num>
  <w:num w:numId="5" w16cid:durableId="537013467">
    <w:abstractNumId w:val="2"/>
  </w:num>
  <w:num w:numId="6" w16cid:durableId="1832286735">
    <w:abstractNumId w:val="6"/>
  </w:num>
  <w:num w:numId="7" w16cid:durableId="909921174">
    <w:abstractNumId w:val="0"/>
  </w:num>
  <w:num w:numId="8" w16cid:durableId="1533300515">
    <w:abstractNumId w:val="8"/>
  </w:num>
  <w:num w:numId="9" w16cid:durableId="620918549">
    <w:abstractNumId w:val="7"/>
  </w:num>
  <w:num w:numId="10" w16cid:durableId="2115401349">
    <w:abstractNumId w:val="9"/>
  </w:num>
  <w:num w:numId="11" w16cid:durableId="1520267585">
    <w:abstractNumId w:val="4"/>
  </w:num>
  <w:num w:numId="12" w16cid:durableId="2202897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33"/>
    <w:rsid w:val="0000752A"/>
    <w:rsid w:val="00016465"/>
    <w:rsid w:val="000176BD"/>
    <w:rsid w:val="00020833"/>
    <w:rsid w:val="00020BEB"/>
    <w:rsid w:val="00033263"/>
    <w:rsid w:val="000334C1"/>
    <w:rsid w:val="000873F6"/>
    <w:rsid w:val="000968D6"/>
    <w:rsid w:val="000A37F8"/>
    <w:rsid w:val="000B286F"/>
    <w:rsid w:val="000D134B"/>
    <w:rsid w:val="0010041D"/>
    <w:rsid w:val="001052AA"/>
    <w:rsid w:val="00121919"/>
    <w:rsid w:val="00124ED6"/>
    <w:rsid w:val="00157511"/>
    <w:rsid w:val="00167789"/>
    <w:rsid w:val="00194704"/>
    <w:rsid w:val="001B160B"/>
    <w:rsid w:val="00203213"/>
    <w:rsid w:val="00223699"/>
    <w:rsid w:val="002236D5"/>
    <w:rsid w:val="0023757B"/>
    <w:rsid w:val="00243756"/>
    <w:rsid w:val="00253CBD"/>
    <w:rsid w:val="0027193E"/>
    <w:rsid w:val="002A7891"/>
    <w:rsid w:val="002C4E0C"/>
    <w:rsid w:val="002D178C"/>
    <w:rsid w:val="002E7306"/>
    <w:rsid w:val="00331DCE"/>
    <w:rsid w:val="00334FEA"/>
    <w:rsid w:val="00343C48"/>
    <w:rsid w:val="003514CA"/>
    <w:rsid w:val="00352A17"/>
    <w:rsid w:val="003877F8"/>
    <w:rsid w:val="003904BF"/>
    <w:rsid w:val="00391BEA"/>
    <w:rsid w:val="003A3587"/>
    <w:rsid w:val="003B351B"/>
    <w:rsid w:val="003B4AEF"/>
    <w:rsid w:val="003B7F92"/>
    <w:rsid w:val="003F1D3E"/>
    <w:rsid w:val="0041245C"/>
    <w:rsid w:val="00413BF1"/>
    <w:rsid w:val="00415CF3"/>
    <w:rsid w:val="00427300"/>
    <w:rsid w:val="004325D2"/>
    <w:rsid w:val="00453A7B"/>
    <w:rsid w:val="00457ADE"/>
    <w:rsid w:val="00462350"/>
    <w:rsid w:val="00463060"/>
    <w:rsid w:val="00464B92"/>
    <w:rsid w:val="00470744"/>
    <w:rsid w:val="004936B2"/>
    <w:rsid w:val="004A28EA"/>
    <w:rsid w:val="004D5532"/>
    <w:rsid w:val="00524297"/>
    <w:rsid w:val="005273AD"/>
    <w:rsid w:val="00537559"/>
    <w:rsid w:val="00552CAA"/>
    <w:rsid w:val="00583F2A"/>
    <w:rsid w:val="005E11A5"/>
    <w:rsid w:val="00607A35"/>
    <w:rsid w:val="00626B3C"/>
    <w:rsid w:val="00660FBB"/>
    <w:rsid w:val="0069541B"/>
    <w:rsid w:val="006A1E18"/>
    <w:rsid w:val="006A37C0"/>
    <w:rsid w:val="006C7C99"/>
    <w:rsid w:val="006C7F5A"/>
    <w:rsid w:val="006D4544"/>
    <w:rsid w:val="00745AA9"/>
    <w:rsid w:val="00746B0A"/>
    <w:rsid w:val="007704E6"/>
    <w:rsid w:val="00771A46"/>
    <w:rsid w:val="00772D95"/>
    <w:rsid w:val="00791376"/>
    <w:rsid w:val="00791C5D"/>
    <w:rsid w:val="007B4FF4"/>
    <w:rsid w:val="007D7F15"/>
    <w:rsid w:val="00831977"/>
    <w:rsid w:val="00832DC6"/>
    <w:rsid w:val="00836AA3"/>
    <w:rsid w:val="008377D9"/>
    <w:rsid w:val="00850571"/>
    <w:rsid w:val="008506D1"/>
    <w:rsid w:val="00871DB8"/>
    <w:rsid w:val="008770FA"/>
    <w:rsid w:val="00887E05"/>
    <w:rsid w:val="008A171A"/>
    <w:rsid w:val="008B0C99"/>
    <w:rsid w:val="008C6FDE"/>
    <w:rsid w:val="008D004E"/>
    <w:rsid w:val="008D5253"/>
    <w:rsid w:val="008F180B"/>
    <w:rsid w:val="008F48B9"/>
    <w:rsid w:val="00900281"/>
    <w:rsid w:val="009049BC"/>
    <w:rsid w:val="00910B68"/>
    <w:rsid w:val="00913025"/>
    <w:rsid w:val="00921628"/>
    <w:rsid w:val="009230A7"/>
    <w:rsid w:val="00933EF6"/>
    <w:rsid w:val="009529EB"/>
    <w:rsid w:val="009805B1"/>
    <w:rsid w:val="009B4533"/>
    <w:rsid w:val="009B4B3C"/>
    <w:rsid w:val="009B55A3"/>
    <w:rsid w:val="009D646A"/>
    <w:rsid w:val="00A365DA"/>
    <w:rsid w:val="00A633B0"/>
    <w:rsid w:val="00A82BE7"/>
    <w:rsid w:val="00A90A97"/>
    <w:rsid w:val="00AA1166"/>
    <w:rsid w:val="00AA35A8"/>
    <w:rsid w:val="00AB0853"/>
    <w:rsid w:val="00AD590F"/>
    <w:rsid w:val="00AE562D"/>
    <w:rsid w:val="00B017E5"/>
    <w:rsid w:val="00B04123"/>
    <w:rsid w:val="00B06922"/>
    <w:rsid w:val="00B20F64"/>
    <w:rsid w:val="00B42685"/>
    <w:rsid w:val="00B51639"/>
    <w:rsid w:val="00B65B45"/>
    <w:rsid w:val="00B75292"/>
    <w:rsid w:val="00B8453F"/>
    <w:rsid w:val="00B85473"/>
    <w:rsid w:val="00B86C53"/>
    <w:rsid w:val="00BD2BE1"/>
    <w:rsid w:val="00BE3FED"/>
    <w:rsid w:val="00BE5968"/>
    <w:rsid w:val="00BF3DBB"/>
    <w:rsid w:val="00C0565B"/>
    <w:rsid w:val="00C163A1"/>
    <w:rsid w:val="00C33D8C"/>
    <w:rsid w:val="00C62E97"/>
    <w:rsid w:val="00C822BF"/>
    <w:rsid w:val="00C90004"/>
    <w:rsid w:val="00CA07A7"/>
    <w:rsid w:val="00CA61BE"/>
    <w:rsid w:val="00CB3E40"/>
    <w:rsid w:val="00CF22B3"/>
    <w:rsid w:val="00CF2BE7"/>
    <w:rsid w:val="00D00CD9"/>
    <w:rsid w:val="00D15AAE"/>
    <w:rsid w:val="00D22971"/>
    <w:rsid w:val="00D3419C"/>
    <w:rsid w:val="00D60B19"/>
    <w:rsid w:val="00D86385"/>
    <w:rsid w:val="00D95726"/>
    <w:rsid w:val="00DA4B7F"/>
    <w:rsid w:val="00DB472D"/>
    <w:rsid w:val="00DC4FED"/>
    <w:rsid w:val="00DE5F88"/>
    <w:rsid w:val="00DF2298"/>
    <w:rsid w:val="00DF56E6"/>
    <w:rsid w:val="00E067BA"/>
    <w:rsid w:val="00E147DE"/>
    <w:rsid w:val="00E360EA"/>
    <w:rsid w:val="00E77096"/>
    <w:rsid w:val="00E80D10"/>
    <w:rsid w:val="00EB74E8"/>
    <w:rsid w:val="00EC0F79"/>
    <w:rsid w:val="00EF0E02"/>
    <w:rsid w:val="00EF22EF"/>
    <w:rsid w:val="00F02E99"/>
    <w:rsid w:val="00F30552"/>
    <w:rsid w:val="00F419C0"/>
    <w:rsid w:val="00F46BDB"/>
    <w:rsid w:val="00F46F61"/>
    <w:rsid w:val="00F54EBF"/>
    <w:rsid w:val="00FA1C9A"/>
    <w:rsid w:val="00FD56F7"/>
    <w:rsid w:val="00FD73C5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7A4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A46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3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6C53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7"/>
      </w:numPr>
      <w:ind w:left="360"/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  <w:style w:type="paragraph" w:customStyle="1" w:styleId="public-draftstyledefault-unorderedlistitem">
    <w:name w:val="public-draftstyledefault-unorderedlistitem"/>
    <w:basedOn w:val="Normal"/>
    <w:rsid w:val="009B4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n-CA" w:eastAsia="en-CA"/>
    </w:rPr>
  </w:style>
  <w:style w:type="character" w:customStyle="1" w:styleId="badword">
    <w:name w:val="badword"/>
    <w:basedOn w:val="DefaultParagraphFont"/>
    <w:rsid w:val="009B4533"/>
  </w:style>
  <w:style w:type="character" w:styleId="UnresolvedMention">
    <w:name w:val="Unresolved Mention"/>
    <w:basedOn w:val="DefaultParagraphFont"/>
    <w:uiPriority w:val="99"/>
    <w:semiHidden/>
    <w:unhideWhenUsed/>
    <w:rsid w:val="00223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eahmed118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braar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abraar-ahmed-a4189826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braarsportfolio.netlify.app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raar\AppData\Roaming\Microsoft\Templates\Modern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F679660C1645BFBEB32E464D04B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ADFF3-D80F-459E-A138-D524D5E7FC98}"/>
      </w:docPartPr>
      <w:docPartBody>
        <w:p w:rsidR="001F7099" w:rsidRDefault="00000000">
          <w:pPr>
            <w:pStyle w:val="1FF679660C1645BFBEB32E464D04BA85"/>
          </w:pPr>
          <w:r w:rsidRPr="00C822BF">
            <w:t>SKILLS</w:t>
          </w:r>
        </w:p>
      </w:docPartBody>
    </w:docPart>
    <w:docPart>
      <w:docPartPr>
        <w:name w:val="62FDA1D65D3340579F67CE13CDA0C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1864E-7A26-486E-9F36-2FF369D66455}"/>
      </w:docPartPr>
      <w:docPartBody>
        <w:p w:rsidR="001F7099" w:rsidRDefault="00000000">
          <w:pPr>
            <w:pStyle w:val="62FDA1D65D3340579F67CE13CDA0C321"/>
          </w:pPr>
          <w:r w:rsidRPr="00CF2BE7">
            <w:t>Experience</w:t>
          </w:r>
        </w:p>
      </w:docPartBody>
    </w:docPart>
    <w:docPart>
      <w:docPartPr>
        <w:name w:val="E4DFD08182C24737B65CF0B49DB66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2FD58-24D2-426F-830D-BF50BCF9D27A}"/>
      </w:docPartPr>
      <w:docPartBody>
        <w:p w:rsidR="001F7099" w:rsidRDefault="00571133" w:rsidP="00571133">
          <w:pPr>
            <w:pStyle w:val="E4DFD08182C24737B65CF0B49DB666FB"/>
          </w:pPr>
          <w:r w:rsidRPr="00771A46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33"/>
    <w:rsid w:val="001C134D"/>
    <w:rsid w:val="001F7099"/>
    <w:rsid w:val="00571133"/>
    <w:rsid w:val="0059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F679660C1645BFBEB32E464D04BA85">
    <w:name w:val="1FF679660C1645BFBEB32E464D04BA85"/>
  </w:style>
  <w:style w:type="paragraph" w:customStyle="1" w:styleId="62FDA1D65D3340579F67CE13CDA0C321">
    <w:name w:val="62FDA1D65D3340579F67CE13CDA0C321"/>
  </w:style>
  <w:style w:type="paragraph" w:customStyle="1" w:styleId="E4DFD08182C24737B65CF0B49DB666FB">
    <w:name w:val="E4DFD08182C24737B65CF0B49DB666FB"/>
    <w:rsid w:val="00571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F21F5B-FFC7-4F55-92BB-245A5FA3197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UIUX designer resume.dotx</Template>
  <TotalTime>0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2024-03-20T17:16:00Z</dcterms:created>
  <dcterms:modified xsi:type="dcterms:W3CDTF">2024-03-20T18:02:00Z</dcterms:modified>
</cp:coreProperties>
</file>